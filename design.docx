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2F74" w14:textId="2D55A6C3" w:rsidR="00D06891" w:rsidRDefault="00D06891">
      <w:r>
        <w:t>CREATE TABLE item (</w:t>
      </w:r>
    </w:p>
    <w:p w14:paraId="12524EA1" w14:textId="0B008CC6" w:rsidR="00D06891" w:rsidRDefault="00D06891">
      <w:r>
        <w:t>itemID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0E3D78AA" w14:textId="5DC792DA" w:rsidR="00D06891" w:rsidRDefault="00D06891">
      <w:r>
        <w:t>name</w:t>
      </w:r>
      <w:r>
        <w:tab/>
      </w:r>
      <w:r>
        <w:tab/>
      </w:r>
      <w:r>
        <w:tab/>
        <w:t>INT NOT NULL</w:t>
      </w:r>
      <w:r w:rsidR="00D95188">
        <w:t>,</w:t>
      </w:r>
    </w:p>
    <w:p w14:paraId="22CB7A6F" w14:textId="4C59A344" w:rsidR="00D06891" w:rsidRDefault="00D06891">
      <w:r>
        <w:t>buy_price</w:t>
      </w:r>
      <w:r>
        <w:tab/>
      </w:r>
      <w:r>
        <w:tab/>
        <w:t>DOUBLE</w:t>
      </w:r>
      <w:r w:rsidR="00D95188">
        <w:t>,</w:t>
      </w:r>
    </w:p>
    <w:p w14:paraId="186114FD" w14:textId="25D93B06" w:rsidR="00D06891" w:rsidRDefault="00D06891">
      <w:r>
        <w:t>first_bid</w:t>
      </w:r>
      <w:r>
        <w:tab/>
      </w:r>
      <w:r>
        <w:tab/>
        <w:t>DOUBLE NOT NULL</w:t>
      </w:r>
      <w:r w:rsidR="00D95188">
        <w:t>,</w:t>
      </w:r>
    </w:p>
    <w:p w14:paraId="500DD458" w14:textId="19BA2E6C" w:rsidR="00D06891" w:rsidRDefault="00D06891">
      <w:r>
        <w:t>number_of_bids</w:t>
      </w:r>
      <w:r>
        <w:tab/>
        <w:t>INT NOT NULL</w:t>
      </w:r>
      <w:r w:rsidR="00D95188">
        <w:t>,</w:t>
      </w:r>
    </w:p>
    <w:p w14:paraId="2C6EE507" w14:textId="1693A587" w:rsidR="00D06891" w:rsidRDefault="00D06891">
      <w:r>
        <w:t>currently</w:t>
      </w:r>
      <w:r>
        <w:tab/>
      </w:r>
      <w:r>
        <w:tab/>
        <w:t>DOUBLE NOT NULL</w:t>
      </w:r>
      <w:r w:rsidR="00D95188">
        <w:t>,</w:t>
      </w:r>
    </w:p>
    <w:p w14:paraId="306B79C8" w14:textId="3941D9AD" w:rsidR="00D06891" w:rsidRDefault="00D06891">
      <w:r>
        <w:t>started</w:t>
      </w:r>
      <w:r>
        <w:tab/>
      </w:r>
      <w:r>
        <w:tab/>
      </w:r>
      <w:r>
        <w:tab/>
        <w:t>CHAR (255) NOT NULL</w:t>
      </w:r>
      <w:r w:rsidR="00D95188">
        <w:t>,</w:t>
      </w:r>
    </w:p>
    <w:p w14:paraId="4B0AAD02" w14:textId="2E488D14" w:rsidR="00D06891" w:rsidRDefault="00D06891">
      <w:r>
        <w:t>ends</w:t>
      </w:r>
      <w:r>
        <w:tab/>
      </w:r>
      <w:r>
        <w:tab/>
      </w:r>
      <w:r>
        <w:tab/>
        <w:t>CHAR (255) NOT NULL</w:t>
      </w:r>
      <w:r w:rsidR="00D95188">
        <w:t>,</w:t>
      </w:r>
    </w:p>
    <w:p w14:paraId="3A0A2474" w14:textId="0B580B0F" w:rsidR="00D95188" w:rsidRDefault="00D95188">
      <w:r>
        <w:t>PRIMARY</w:t>
      </w:r>
      <w:r w:rsidR="000E765E">
        <w:t xml:space="preserve"> KEY (itemID),</w:t>
      </w:r>
    </w:p>
    <w:p w14:paraId="4BACFA3E" w14:textId="64290F8B" w:rsidR="000E765E" w:rsidRDefault="000E765E">
      <w:r>
        <w:t>FOREIG</w:t>
      </w:r>
      <w:r w:rsidR="00A65EE2">
        <w:t>N</w:t>
      </w:r>
      <w:r>
        <w:t xml:space="preserve"> KEY (locationID) REFERENCE location (locationID)</w:t>
      </w:r>
    </w:p>
    <w:p w14:paraId="5510F614" w14:textId="05E5A254" w:rsidR="008C104E" w:rsidRDefault="00D06891">
      <w:r>
        <w:t>);</w:t>
      </w:r>
    </w:p>
    <w:p w14:paraId="55912C9B" w14:textId="3D692A13" w:rsidR="00D06891" w:rsidRDefault="00D06891"/>
    <w:p w14:paraId="24E2CDD6" w14:textId="4F827C85" w:rsidR="00D06891" w:rsidRDefault="00D06891">
      <w:r>
        <w:t>CREATE TABLE bids</w:t>
      </w:r>
      <w:r w:rsidR="00D95188">
        <w:t xml:space="preserve"> </w:t>
      </w:r>
      <w:r>
        <w:t>(</w:t>
      </w:r>
    </w:p>
    <w:p w14:paraId="7C313F40" w14:textId="7B0CBFE0" w:rsidR="00D06891" w:rsidRDefault="00D06891">
      <w:r>
        <w:t>bidsID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7D3E96C4" w14:textId="307DA43D" w:rsidR="00D06891" w:rsidRDefault="00D06891">
      <w:r>
        <w:t>userID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 w:rsidR="00D95188">
        <w:t>,</w:t>
      </w:r>
    </w:p>
    <w:p w14:paraId="54D5F1CB" w14:textId="0628AE81" w:rsidR="00D06891" w:rsidRDefault="00D06891">
      <w:r>
        <w:t>time</w:t>
      </w:r>
      <w:r>
        <w:tab/>
      </w:r>
      <w:r>
        <w:tab/>
      </w:r>
      <w:r>
        <w:tab/>
      </w:r>
      <w:r w:rsidR="00D95188">
        <w:t>CHAR (255) NOT NULL,</w:t>
      </w:r>
    </w:p>
    <w:p w14:paraId="4656F15F" w14:textId="18D69DE5" w:rsidR="00D06891" w:rsidRDefault="00D06891">
      <w:r>
        <w:t>amount</w:t>
      </w:r>
      <w:r w:rsidR="00D95188">
        <w:tab/>
      </w:r>
      <w:r w:rsidR="00D95188">
        <w:tab/>
        <w:t>CHAR (255) NOT NULL,</w:t>
      </w:r>
    </w:p>
    <w:p w14:paraId="6FF5E720" w14:textId="3A015C65" w:rsidR="000E765E" w:rsidRDefault="000E765E">
      <w:r>
        <w:t>PRIMARY KEY (bidsID)</w:t>
      </w:r>
    </w:p>
    <w:p w14:paraId="067FE6BC" w14:textId="2958F3E5" w:rsidR="00D06891" w:rsidRDefault="00D06891">
      <w:r>
        <w:t>);</w:t>
      </w:r>
    </w:p>
    <w:p w14:paraId="5491581B" w14:textId="66EDDB53" w:rsidR="00D95188" w:rsidRDefault="00D95188"/>
    <w:p w14:paraId="56EDF836" w14:textId="00FB9B53" w:rsidR="00D95188" w:rsidRDefault="00D95188">
      <w:r>
        <w:t>CREATE TABLE user (</w:t>
      </w:r>
    </w:p>
    <w:p w14:paraId="06869E25" w14:textId="715E9CBB" w:rsidR="00D95188" w:rsidRDefault="00D95188">
      <w:r>
        <w:t>userID</w:t>
      </w:r>
      <w:r>
        <w:tab/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69E29DD3" w14:textId="15E091DD" w:rsidR="00D95188" w:rsidRDefault="00D95188">
      <w:r>
        <w:t>locationID</w:t>
      </w:r>
      <w:r>
        <w:tab/>
      </w:r>
      <w:r>
        <w:tab/>
        <w:t>INT,</w:t>
      </w:r>
    </w:p>
    <w:p w14:paraId="4B1140E1" w14:textId="68FF8AD6" w:rsidR="00D95188" w:rsidRDefault="00D95188">
      <w:r>
        <w:t>countryID</w:t>
      </w:r>
      <w:r>
        <w:tab/>
      </w:r>
      <w:r>
        <w:tab/>
        <w:t>INT,</w:t>
      </w:r>
    </w:p>
    <w:p w14:paraId="5587029A" w14:textId="382618E9" w:rsidR="00D95188" w:rsidRDefault="00D95188">
      <w:r>
        <w:t>ratingID</w:t>
      </w:r>
      <w:r>
        <w:tab/>
      </w:r>
      <w:r>
        <w:tab/>
        <w:t>INT NOT NULL,</w:t>
      </w:r>
    </w:p>
    <w:p w14:paraId="39C3FFBF" w14:textId="2E7E2389" w:rsidR="00D95188" w:rsidRDefault="00D95188">
      <w:r>
        <w:t>bidsID</w:t>
      </w:r>
      <w:r>
        <w:tab/>
      </w:r>
      <w:r>
        <w:tab/>
      </w:r>
      <w:r>
        <w:tab/>
        <w:t>INT NOT NULL,</w:t>
      </w:r>
    </w:p>
    <w:p w14:paraId="0B1A6B81" w14:textId="25C9BA52" w:rsidR="00D95188" w:rsidRDefault="000E765E">
      <w:r>
        <w:t>PRIMARY KEY (userID)</w:t>
      </w:r>
    </w:p>
    <w:p w14:paraId="78182B5A" w14:textId="354D54C9" w:rsidR="000E765E" w:rsidRDefault="000E765E">
      <w:r>
        <w:t>FOREIGN KEY (locationID) REFERENCE location (locationID),</w:t>
      </w:r>
    </w:p>
    <w:p w14:paraId="3CD0307A" w14:textId="72BA6926" w:rsidR="000E765E" w:rsidRDefault="000E765E" w:rsidP="000E765E">
      <w:r>
        <w:t>FOREIGN KEY (countryID) REFERENCE country (countryID),</w:t>
      </w:r>
    </w:p>
    <w:p w14:paraId="2F5DCEB8" w14:textId="7460D79B" w:rsidR="000E765E" w:rsidRDefault="000E765E">
      <w:r>
        <w:t>FOREIGN KEY (ratingID) REFERENCE rating (ratingID),</w:t>
      </w:r>
    </w:p>
    <w:p w14:paraId="4E03DEFC" w14:textId="156509F1" w:rsidR="00D95188" w:rsidRDefault="00D95188">
      <w:r>
        <w:t>);</w:t>
      </w:r>
    </w:p>
    <w:p w14:paraId="603B2F47" w14:textId="599190A1" w:rsidR="00D95188" w:rsidRDefault="00D95188"/>
    <w:p w14:paraId="5ACEA70D" w14:textId="331D2AB1" w:rsidR="00D95188" w:rsidRDefault="00D95188">
      <w:r>
        <w:t>CREATE TABLE location (</w:t>
      </w:r>
    </w:p>
    <w:p w14:paraId="187EDF2D" w14:textId="14045130" w:rsidR="00D95188" w:rsidRDefault="00D95188">
      <w:r>
        <w:t>locationID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1166C64F" w14:textId="2D66B2EC" w:rsidR="00D95188" w:rsidRDefault="00D95188">
      <w:r>
        <w:t>countryID</w:t>
      </w:r>
      <w:r>
        <w:tab/>
      </w:r>
      <w:r>
        <w:tab/>
        <w:t>INT NOT NULL,</w:t>
      </w:r>
    </w:p>
    <w:p w14:paraId="46CC97B9" w14:textId="3BC8B24D" w:rsidR="00D95188" w:rsidRDefault="00D95188">
      <w:r>
        <w:t>location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32880957" w14:textId="3EC0A2B5" w:rsidR="000E765E" w:rsidRDefault="000E765E">
      <w:r>
        <w:t>PRIMARY KEY (locationID),</w:t>
      </w:r>
    </w:p>
    <w:p w14:paraId="7F2EC2F5" w14:textId="7B51C962" w:rsidR="000E765E" w:rsidRDefault="000E765E">
      <w:r>
        <w:t>FOREIGN KEY (countryID) REFERENCE country (countryID)</w:t>
      </w:r>
    </w:p>
    <w:p w14:paraId="1E0B7441" w14:textId="77777777" w:rsidR="00D95188" w:rsidRDefault="00D95188"/>
    <w:p w14:paraId="40666886" w14:textId="66850D76" w:rsidR="00D95188" w:rsidRDefault="00D95188">
      <w:r>
        <w:t>);</w:t>
      </w:r>
    </w:p>
    <w:p w14:paraId="196261C7" w14:textId="6E4DD712" w:rsidR="00D95188" w:rsidRDefault="00D95188"/>
    <w:p w14:paraId="7CF3E801" w14:textId="77777777" w:rsidR="003F4834" w:rsidRDefault="003F4834"/>
    <w:p w14:paraId="2953770B" w14:textId="77777777" w:rsidR="003F4834" w:rsidRDefault="003F4834"/>
    <w:p w14:paraId="194F0F51" w14:textId="34187529" w:rsidR="00D95188" w:rsidRDefault="00D95188">
      <w:r>
        <w:lastRenderedPageBreak/>
        <w:t>CREATE TABLE country (</w:t>
      </w:r>
    </w:p>
    <w:p w14:paraId="1597011F" w14:textId="46C1C4D3" w:rsidR="00D95188" w:rsidRDefault="00D95188">
      <w:r>
        <w:t>countryID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332BD5D0" w14:textId="1C592262" w:rsidR="00D95188" w:rsidRDefault="00D95188">
      <w:r>
        <w:t>country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39F8A9CB" w14:textId="7FCC1A87" w:rsidR="000E765E" w:rsidRDefault="000E765E">
      <w:r>
        <w:t>PRIMARY KEY (countryID)</w:t>
      </w:r>
    </w:p>
    <w:p w14:paraId="3B40CE31" w14:textId="12430BB5" w:rsidR="00D95188" w:rsidRDefault="00D95188">
      <w:r>
        <w:t>);</w:t>
      </w:r>
    </w:p>
    <w:p w14:paraId="3124E869" w14:textId="6FF4CCD3" w:rsidR="00D95188" w:rsidRDefault="00D95188"/>
    <w:p w14:paraId="1160FB96" w14:textId="77777777" w:rsidR="00D95188" w:rsidRDefault="00D95188">
      <w:r>
        <w:t>CREATE TABLE rating (</w:t>
      </w:r>
    </w:p>
    <w:p w14:paraId="31FBF4B3" w14:textId="745FC170" w:rsidR="00D95188" w:rsidRDefault="00D95188">
      <w:r>
        <w:t>ratingID</w:t>
      </w:r>
      <w:r>
        <w:tab/>
      </w:r>
      <w:r>
        <w:tab/>
        <w:t>INT NOT NULL</w:t>
      </w:r>
      <w:r w:rsidR="000E765E">
        <w:t xml:space="preserve"> UNIQUE</w:t>
      </w:r>
      <w:r>
        <w:t>,</w:t>
      </w:r>
    </w:p>
    <w:p w14:paraId="7609A200" w14:textId="0CAE135E" w:rsidR="00D95188" w:rsidRDefault="00D95188">
      <w:r>
        <w:t>rating</w:t>
      </w:r>
      <w:r>
        <w:tab/>
      </w:r>
      <w:r>
        <w:tab/>
      </w:r>
      <w:r>
        <w:tab/>
        <w:t>CHAR(255) NOT NULL</w:t>
      </w:r>
      <w:r w:rsidR="000E765E">
        <w:t xml:space="preserve"> UNIQUE</w:t>
      </w:r>
      <w:r>
        <w:t>,</w:t>
      </w:r>
    </w:p>
    <w:p w14:paraId="52938DAA" w14:textId="768BB2F1" w:rsidR="000E765E" w:rsidRDefault="000E765E">
      <w:r>
        <w:t>PRIMARY KEY (ratingID)</w:t>
      </w:r>
    </w:p>
    <w:p w14:paraId="1D629BD6" w14:textId="02C99BBA" w:rsidR="00D95188" w:rsidRDefault="00D95188">
      <w:r>
        <w:t>);</w:t>
      </w:r>
    </w:p>
    <w:p w14:paraId="0B67EF3D" w14:textId="2D51A146" w:rsidR="00D95188" w:rsidRDefault="00D95188"/>
    <w:p w14:paraId="24D14046" w14:textId="77777777" w:rsidR="00D95188" w:rsidRDefault="00D95188">
      <w:r>
        <w:t>CREATE TABLE lineItem (</w:t>
      </w:r>
    </w:p>
    <w:p w14:paraId="098097DC" w14:textId="2FB20CF4" w:rsidR="00D95188" w:rsidRDefault="00D95188">
      <w:r>
        <w:t xml:space="preserve">categoryID </w:t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5221D63B" w14:textId="2E9359DA" w:rsidR="00D95188" w:rsidRDefault="00D95188">
      <w:r>
        <w:t>itemID</w:t>
      </w:r>
      <w:r>
        <w:tab/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493196D4" w14:textId="5A4D6F38" w:rsidR="000E765E" w:rsidRDefault="000E765E">
      <w:r>
        <w:t>FOREIGN KEY (categoryID) REFERENCE category (categoryID),</w:t>
      </w:r>
    </w:p>
    <w:p w14:paraId="4B77F337" w14:textId="1FBE00C6" w:rsidR="000E765E" w:rsidRDefault="000E765E">
      <w:r>
        <w:t>FOREIG</w:t>
      </w:r>
      <w:r w:rsidR="00A65EE2">
        <w:t>N</w:t>
      </w:r>
      <w:bookmarkStart w:id="0" w:name="_GoBack"/>
      <w:bookmarkEnd w:id="0"/>
      <w:r>
        <w:t xml:space="preserve"> KEY (itemID) REFERENCE item(itemID)</w:t>
      </w:r>
    </w:p>
    <w:p w14:paraId="2FA4C80C" w14:textId="2E16024C" w:rsidR="00D95188" w:rsidRDefault="00D95188">
      <w:r>
        <w:t>);</w:t>
      </w:r>
    </w:p>
    <w:p w14:paraId="1D62D669" w14:textId="73C8387B" w:rsidR="00D95188" w:rsidRDefault="00D95188"/>
    <w:p w14:paraId="7C3B2B1D" w14:textId="77777777" w:rsidR="00D95188" w:rsidRDefault="00D95188">
      <w:r>
        <w:t>CREATE TABLE category (</w:t>
      </w:r>
    </w:p>
    <w:p w14:paraId="523299F9" w14:textId="3415B8A2" w:rsidR="00D95188" w:rsidRDefault="00D95188">
      <w:r>
        <w:t>categoryID</w:t>
      </w:r>
      <w:r>
        <w:tab/>
      </w:r>
      <w:r>
        <w:tab/>
        <w:t>INT NOT NULL</w:t>
      </w:r>
      <w:r w:rsidR="003F4834">
        <w:t xml:space="preserve"> UNIQUE</w:t>
      </w:r>
      <w:r>
        <w:t>,</w:t>
      </w:r>
    </w:p>
    <w:p w14:paraId="169CEBC7" w14:textId="4E79E4BC" w:rsidR="00D95188" w:rsidRDefault="00D95188">
      <w:r>
        <w:t>category</w:t>
      </w:r>
      <w:r>
        <w:tab/>
      </w:r>
      <w:r>
        <w:tab/>
        <w:t>CHAR(255) NOT NULL</w:t>
      </w:r>
      <w:r w:rsidR="003F4834">
        <w:t xml:space="preserve"> UNIQUE</w:t>
      </w:r>
      <w:r>
        <w:t>,</w:t>
      </w:r>
    </w:p>
    <w:p w14:paraId="7E054CB2" w14:textId="274FA3D8" w:rsidR="00D95188" w:rsidRDefault="000E765E">
      <w:r>
        <w:t>PRIMARY KEY (categoryID)</w:t>
      </w:r>
    </w:p>
    <w:p w14:paraId="632BCBAE" w14:textId="020AAFFA" w:rsidR="00D95188" w:rsidRDefault="00D95188">
      <w:r>
        <w:t>);</w:t>
      </w:r>
    </w:p>
    <w:p w14:paraId="6F0DA82A" w14:textId="79F942C0" w:rsidR="003F4834" w:rsidRDefault="003F4834"/>
    <w:p w14:paraId="6A82BB74" w14:textId="54BF13A0" w:rsidR="003F4834" w:rsidRDefault="003F4834">
      <w:r>
        <w:rPr>
          <w:noProof/>
        </w:rPr>
        <w:drawing>
          <wp:inline distT="0" distB="0" distL="0" distR="0" wp14:anchorId="4160C109" wp14:editId="20739B19">
            <wp:extent cx="5943600" cy="31374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75E3" w14:textId="4C1E46A9" w:rsidR="003F4834" w:rsidRDefault="003F4834"/>
    <w:sectPr w:rsidR="003F4834" w:rsidSect="00E8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1"/>
    <w:rsid w:val="000E765E"/>
    <w:rsid w:val="0021778A"/>
    <w:rsid w:val="003F4834"/>
    <w:rsid w:val="00A65EE2"/>
    <w:rsid w:val="00B97856"/>
    <w:rsid w:val="00D06891"/>
    <w:rsid w:val="00D95188"/>
    <w:rsid w:val="00E8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62748"/>
  <w15:chartTrackingRefBased/>
  <w15:docId w15:val="{9BA5AEC5-A62A-AB45-A706-C7A1648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 WANG</dc:creator>
  <cp:keywords/>
  <dc:description/>
  <cp:lastModifiedBy>James MA</cp:lastModifiedBy>
  <cp:revision>2</cp:revision>
  <dcterms:created xsi:type="dcterms:W3CDTF">2020-10-01T03:30:00Z</dcterms:created>
  <dcterms:modified xsi:type="dcterms:W3CDTF">2020-10-03T20:17:00Z</dcterms:modified>
</cp:coreProperties>
</file>